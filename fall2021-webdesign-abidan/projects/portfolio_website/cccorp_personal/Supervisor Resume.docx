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text" w:horzAnchor="page" w:tblpXSpec="center" w:tblpY="1"/>
        <w:tblOverlap w:val="never"/>
        <w:tblW w:w="8640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607"/>
        <w:gridCol w:w="7033"/>
      </w:tblGrid>
      <w:tr w:rsidR="00591E9C" w:rsidTr="00A12932">
        <w:trPr>
          <w:trHeight w:val="576"/>
        </w:trPr>
        <w:tc>
          <w:tcPr>
            <w:tcW w:w="1607" w:type="dxa"/>
            <w:vAlign w:val="bottom"/>
          </w:tcPr>
          <w:p w:rsidR="00591E9C" w:rsidRDefault="00591E9C"/>
        </w:tc>
        <w:tc>
          <w:tcPr>
            <w:tcW w:w="7033" w:type="dxa"/>
            <w:tcBorders>
              <w:bottom w:val="single" w:sz="4" w:space="0" w:color="auto"/>
            </w:tcBorders>
            <w:vAlign w:val="bottom"/>
          </w:tcPr>
          <w:sdt>
            <w:sdtPr>
              <w:alias w:val="Author"/>
              <w:id w:val="1159751"/>
              <w:placeholder>
                <w:docPart w:val="A42B10E4CF87477D9502C71720BFCF0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591E9C" w:rsidRDefault="002C5D05">
                <w:pPr>
                  <w:pStyle w:val="YourName"/>
                </w:pPr>
                <w:r>
                  <w:t xml:space="preserve">Jose </w:t>
                </w:r>
                <w:proofErr w:type="spellStart"/>
                <w:r>
                  <w:t>Abidan</w:t>
                </w:r>
                <w:proofErr w:type="spellEnd"/>
                <w:r>
                  <w:t xml:space="preserve"> Ramirez Argueta</w:t>
                </w:r>
              </w:p>
            </w:sdtContent>
          </w:sdt>
          <w:p w:rsidR="00591E9C" w:rsidRDefault="002C5D05" w:rsidP="002C5D05">
            <w:pPr>
              <w:pStyle w:val="ContactInformation"/>
            </w:pPr>
            <w:r>
              <w:t>2303 Lupine Court, Daly City, CA 94014</w:t>
            </w:r>
            <w:r w:rsidR="00B514F3">
              <w:rPr>
                <w:rFonts w:ascii="Century Gothic" w:hAnsi="Century Gothic"/>
              </w:rPr>
              <w:t>−</w:t>
            </w:r>
            <w:r w:rsidR="00B514F3">
              <w:t xml:space="preserve"> </w:t>
            </w:r>
            <w:r>
              <w:t>415-215-6322</w:t>
            </w:r>
            <w:r w:rsidR="00B514F3">
              <w:t xml:space="preserve"> </w:t>
            </w:r>
            <w:r>
              <w:rPr>
                <w:rFonts w:ascii="Century Gothic" w:hAnsi="Century Gothic"/>
              </w:rPr>
              <w:t>–</w:t>
            </w:r>
            <w:r w:rsidR="00B514F3">
              <w:t xml:space="preserve"> </w:t>
            </w:r>
            <w:hyperlink r:id="rId9" w:history="1">
              <w:r w:rsidRPr="00BB2422">
                <w:rPr>
                  <w:rStyle w:val="Hyperlink"/>
                </w:rPr>
                <w:t>gavilan_ussv@hotmail.com</w:t>
              </w:r>
            </w:hyperlink>
          </w:p>
        </w:tc>
      </w:tr>
      <w:tr w:rsidR="00591E9C">
        <w:tc>
          <w:tcPr>
            <w:tcW w:w="1607" w:type="dxa"/>
          </w:tcPr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Objective</w:t>
            </w:r>
          </w:p>
        </w:tc>
        <w:tc>
          <w:tcPr>
            <w:tcW w:w="7033" w:type="dxa"/>
          </w:tcPr>
          <w:p w:rsidR="00591E9C" w:rsidRDefault="002C5D05" w:rsidP="0044642F">
            <w:pPr>
              <w:pStyle w:val="Body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 land on the current job offer as </w:t>
            </w:r>
            <w:r w:rsidR="0044642F">
              <w:rPr>
                <w:rFonts w:asciiTheme="majorHAnsi" w:hAnsiTheme="majorHAnsi"/>
              </w:rPr>
              <w:t>a Bilingual Field Supervisor</w:t>
            </w:r>
          </w:p>
        </w:tc>
      </w:tr>
      <w:tr w:rsidR="00591E9C" w:rsidTr="0081302D">
        <w:trPr>
          <w:trHeight w:val="1881"/>
        </w:trPr>
        <w:tc>
          <w:tcPr>
            <w:tcW w:w="1607" w:type="dxa"/>
          </w:tcPr>
          <w:p w:rsidR="002C5D05" w:rsidRDefault="002C5D05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Supervisory</w:t>
            </w:r>
          </w:p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Experience</w:t>
            </w:r>
          </w:p>
        </w:tc>
        <w:tc>
          <w:tcPr>
            <w:tcW w:w="7033" w:type="dxa"/>
          </w:tcPr>
          <w:p w:rsidR="00591E9C" w:rsidRDefault="001566DF">
            <w:pPr>
              <w:pStyle w:val="JobTitle"/>
              <w:framePr w:hSpace="0" w:wrap="auto" w:vAnchor="margin" w:hAnchor="text" w:xAlign="left" w:yAlign="inline"/>
              <w:suppressOverlap w:val="0"/>
            </w:pPr>
            <w:r>
              <w:t>Waiter, Assistant to the Owner</w:t>
            </w:r>
          </w:p>
          <w:p w:rsidR="00591E9C" w:rsidRDefault="001566DF">
            <w:pPr>
              <w:pStyle w:val="ContactInform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Les </w:t>
            </w:r>
            <w:proofErr w:type="spellStart"/>
            <w:r>
              <w:rPr>
                <w:rFonts w:asciiTheme="majorHAnsi" w:hAnsiTheme="majorHAnsi"/>
              </w:rPr>
              <w:t>Joulins</w:t>
            </w:r>
            <w:proofErr w:type="spellEnd"/>
            <w:r>
              <w:rPr>
                <w:rFonts w:asciiTheme="majorHAnsi" w:hAnsiTheme="majorHAnsi"/>
              </w:rPr>
              <w:t xml:space="preserve"> Jazz Bistro</w:t>
            </w:r>
            <w:r w:rsidR="00B514F3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San Francisco</w:t>
            </w:r>
            <w:r w:rsidR="00BF0E6A">
              <w:rPr>
                <w:rFonts w:asciiTheme="majorHAnsi" w:hAnsiTheme="majorHAnsi"/>
              </w:rPr>
              <w:t>, CA</w:t>
            </w:r>
            <w:r w:rsidR="00BF0E6A">
              <w:t xml:space="preserve"> (closed January 2017)</w:t>
            </w:r>
          </w:p>
          <w:p w:rsidR="00591E9C" w:rsidRDefault="00107BEA">
            <w:pPr>
              <w:pStyle w:val="Dates"/>
            </w:pPr>
            <w:sdt>
              <w:sdtPr>
                <w:id w:val="278192188"/>
                <w:placeholder>
                  <w:docPart w:val="674682BCE646482AA7734F2714EC74A3"/>
                </w:placeholder>
                <w:date w:fullDate="2007-10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566DF">
                  <w:t>October 2007</w:t>
                </w:r>
              </w:sdtContent>
            </w:sdt>
            <w:r w:rsidR="00B514F3">
              <w:t xml:space="preserve"> –</w:t>
            </w:r>
            <w:sdt>
              <w:sdtPr>
                <w:id w:val="278192191"/>
                <w:placeholder>
                  <w:docPart w:val="CF535DC60AC945AA9796DC42E664355C"/>
                </w:placeholder>
                <w:date w:fullDate="2016-10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566DF">
                  <w:t>October 2016</w:t>
                </w:r>
              </w:sdtContent>
            </w:sdt>
          </w:p>
          <w:p w:rsidR="00591E9C" w:rsidRDefault="001566DF">
            <w:pPr>
              <w:pStyle w:val="Body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Gained sufficient knowledge to open and close business, reported sales.</w:t>
            </w:r>
          </w:p>
          <w:p w:rsidR="00591E9C" w:rsidRDefault="001566DF">
            <w:pPr>
              <w:pStyle w:val="Body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Responsible </w:t>
            </w:r>
            <w:r w:rsidR="00BF0E6A">
              <w:rPr>
                <w:rFonts w:asciiTheme="majorHAnsi" w:hAnsiTheme="majorHAnsi"/>
              </w:rPr>
              <w:t xml:space="preserve">for serving bus tour visitors, large </w:t>
            </w:r>
            <w:r>
              <w:rPr>
                <w:rFonts w:asciiTheme="majorHAnsi" w:hAnsiTheme="majorHAnsi"/>
              </w:rPr>
              <w:t xml:space="preserve">parties and </w:t>
            </w:r>
            <w:r w:rsidR="00BF0E6A">
              <w:rPr>
                <w:rFonts w:asciiTheme="majorHAnsi" w:hAnsiTheme="majorHAnsi"/>
              </w:rPr>
              <w:t>patrons.</w:t>
            </w:r>
          </w:p>
          <w:p w:rsidR="00591E9C" w:rsidRDefault="001566DF" w:rsidP="001566DF">
            <w:pPr>
              <w:pStyle w:val="Body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Trained and supervised employees for the job including bar.</w:t>
            </w:r>
          </w:p>
        </w:tc>
      </w:tr>
      <w:tr w:rsidR="0081302D" w:rsidTr="0081302D">
        <w:trPr>
          <w:trHeight w:val="1944"/>
        </w:trPr>
        <w:tc>
          <w:tcPr>
            <w:tcW w:w="1607" w:type="dxa"/>
          </w:tcPr>
          <w:p w:rsidR="0081302D" w:rsidRPr="002C5D05" w:rsidRDefault="0081302D" w:rsidP="0081302D">
            <w:pPr>
              <w:pStyle w:val="ResumeHeading1"/>
              <w:framePr w:hSpace="0" w:wrap="auto" w:vAnchor="margin" w:hAnchor="text" w:xAlign="left" w:yAlign="inline"/>
              <w:suppressOverlap w:val="0"/>
            </w:pPr>
            <w:r w:rsidRPr="002C5D05">
              <w:t>Office</w:t>
            </w:r>
          </w:p>
          <w:p w:rsidR="0081302D" w:rsidRDefault="0081302D" w:rsidP="0081302D">
            <w:pPr>
              <w:pStyle w:val="ResumeHeading1"/>
              <w:framePr w:hSpace="0" w:wrap="auto" w:vAnchor="margin" w:hAnchor="text" w:xAlign="left" w:yAlign="inline"/>
              <w:suppressOverlap w:val="0"/>
            </w:pPr>
            <w:r w:rsidRPr="002C5D05">
              <w:t>Experience</w:t>
            </w:r>
          </w:p>
        </w:tc>
        <w:tc>
          <w:tcPr>
            <w:tcW w:w="7033" w:type="dxa"/>
          </w:tcPr>
          <w:p w:rsidR="0081302D" w:rsidRDefault="0081302D" w:rsidP="0081302D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  <w:r>
              <w:t>Motor Vehicle Representative</w:t>
            </w:r>
          </w:p>
          <w:p w:rsidR="0081302D" w:rsidRDefault="0081302D" w:rsidP="0081302D">
            <w:pPr>
              <w:pStyle w:val="ContactInformation"/>
            </w:pPr>
            <w:r>
              <w:rPr>
                <w:rFonts w:asciiTheme="majorHAnsi" w:hAnsiTheme="majorHAnsi"/>
              </w:rPr>
              <w:t>Department of Motor Vehicles</w:t>
            </w:r>
            <w:r>
              <w:t>, R</w:t>
            </w:r>
            <w:r>
              <w:rPr>
                <w:rFonts w:asciiTheme="majorHAnsi" w:hAnsiTheme="majorHAnsi"/>
              </w:rPr>
              <w:t>edwood City, CA</w:t>
            </w:r>
          </w:p>
          <w:p w:rsidR="0081302D" w:rsidRDefault="00107BEA" w:rsidP="0081302D">
            <w:pPr>
              <w:pStyle w:val="Dates"/>
            </w:pPr>
            <w:sdt>
              <w:sdtPr>
                <w:id w:val="278192208"/>
                <w:placeholder>
                  <w:docPart w:val="7A081207171D4C26AC98D4002B8C0EA0"/>
                </w:placeholder>
                <w:date w:fullDate="2017-10-02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1302D">
                  <w:t>October 2017</w:t>
                </w:r>
              </w:sdtContent>
            </w:sdt>
            <w:r w:rsidR="0081302D">
              <w:t xml:space="preserve"> – </w:t>
            </w:r>
            <w:sdt>
              <w:sdtPr>
                <w:id w:val="278192210"/>
                <w:placeholder>
                  <w:docPart w:val="CD0E78EF956246999E8BBE797D3EE2EB"/>
                </w:placeholder>
                <w:date w:fullDate="2019-07-02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1302D">
                  <w:t>July 2019</w:t>
                </w:r>
              </w:sdtContent>
            </w:sdt>
          </w:p>
          <w:p w:rsidR="0081302D" w:rsidRDefault="0081302D" w:rsidP="0081302D">
            <w:pPr>
              <w:pStyle w:val="Body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Hold a basic driver licensing credentials, allows me to interpret CA ID cards.</w:t>
            </w:r>
          </w:p>
          <w:p w:rsidR="0081302D" w:rsidRDefault="0081302D" w:rsidP="0081302D">
            <w:pPr>
              <w:pStyle w:val="Body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Learned to process/issue driver licenses, took photos and tested new applicants.</w:t>
            </w:r>
          </w:p>
          <w:p w:rsidR="0081302D" w:rsidRDefault="0081302D" w:rsidP="0081302D">
            <w:pPr>
              <w:pStyle w:val="BodyText"/>
            </w:pPr>
            <w:r>
              <w:rPr>
                <w:rFonts w:asciiTheme="majorHAnsi" w:hAnsiTheme="majorHAnsi"/>
              </w:rPr>
              <w:t>Greeted each customer with warm welcoming demeanor, remained calm at times.</w:t>
            </w:r>
          </w:p>
        </w:tc>
      </w:tr>
      <w:tr w:rsidR="0081302D" w:rsidTr="004B6BB3">
        <w:trPr>
          <w:trHeight w:val="1548"/>
        </w:trPr>
        <w:tc>
          <w:tcPr>
            <w:tcW w:w="1607" w:type="dxa"/>
          </w:tcPr>
          <w:p w:rsidR="0081302D" w:rsidRDefault="004B6BB3" w:rsidP="0081302D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Contracts</w:t>
            </w:r>
          </w:p>
        </w:tc>
        <w:tc>
          <w:tcPr>
            <w:tcW w:w="7033" w:type="dxa"/>
          </w:tcPr>
          <w:p w:rsidR="0081302D" w:rsidRDefault="0081302D" w:rsidP="0081302D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  <w:r>
              <w:t>Parking Enforcement Officer</w:t>
            </w:r>
          </w:p>
          <w:p w:rsidR="0081302D" w:rsidRDefault="0081302D" w:rsidP="0081302D">
            <w:pPr>
              <w:pStyle w:val="ContactInformation"/>
            </w:pPr>
            <w:r>
              <w:rPr>
                <w:rFonts w:asciiTheme="majorHAnsi" w:hAnsiTheme="majorHAnsi"/>
              </w:rPr>
              <w:t>Serco of North America</w:t>
            </w:r>
            <w:r>
              <w:t xml:space="preserve">, </w:t>
            </w:r>
            <w:r>
              <w:rPr>
                <w:rFonts w:asciiTheme="majorHAnsi" w:hAnsiTheme="majorHAnsi"/>
              </w:rPr>
              <w:t>Palo Alto, CA</w:t>
            </w:r>
          </w:p>
          <w:p w:rsidR="0081302D" w:rsidRDefault="00107BEA" w:rsidP="0081302D">
            <w:pPr>
              <w:pStyle w:val="Dates"/>
            </w:pPr>
            <w:sdt>
              <w:sdtPr>
                <w:id w:val="278192216"/>
                <w:placeholder>
                  <w:docPart w:val="BD66B5AD73F74608B0B606F93A5170A0"/>
                </w:placeholder>
                <w:date w:fullDate="2017-02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1302D">
                  <w:t>February 2017</w:t>
                </w:r>
              </w:sdtContent>
            </w:sdt>
            <w:r w:rsidR="0081302D">
              <w:t xml:space="preserve"> – </w:t>
            </w:r>
            <w:sdt>
              <w:sdtPr>
                <w:id w:val="278192218"/>
                <w:placeholder>
                  <w:docPart w:val="9783828540844E1EA04EB5F0738D5099"/>
                </w:placeholder>
                <w:date w:fullDate="2017-09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1302D">
                  <w:t>September 2017</w:t>
                </w:r>
              </w:sdtContent>
            </w:sdt>
          </w:p>
          <w:p w:rsidR="0081302D" w:rsidRDefault="004B6BB3" w:rsidP="0081302D">
            <w:pPr>
              <w:pStyle w:val="Body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Guided, informed and educated drivers of the newly parking residency enforcement.</w:t>
            </w:r>
          </w:p>
          <w:p w:rsidR="0081302D" w:rsidRPr="0081302D" w:rsidRDefault="00642AE1" w:rsidP="00642AE1">
            <w:pPr>
              <w:pStyle w:val="Body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Enforced parking restrictions by issuing </w:t>
            </w:r>
            <w:r w:rsidR="004B6BB3">
              <w:rPr>
                <w:rFonts w:asciiTheme="majorHAnsi" w:hAnsiTheme="majorHAnsi"/>
              </w:rPr>
              <w:t>written citations</w:t>
            </w:r>
            <w:r>
              <w:rPr>
                <w:rFonts w:asciiTheme="majorHAnsi" w:hAnsiTheme="majorHAnsi"/>
              </w:rPr>
              <w:t xml:space="preserve"> according to the</w:t>
            </w:r>
            <w:r w:rsidR="004B6BB3">
              <w:rPr>
                <w:rFonts w:asciiTheme="majorHAnsi" w:hAnsiTheme="majorHAnsi"/>
              </w:rPr>
              <w:t xml:space="preserve"> street</w:t>
            </w:r>
            <w:r>
              <w:rPr>
                <w:rFonts w:asciiTheme="majorHAnsi" w:hAnsiTheme="majorHAnsi"/>
              </w:rPr>
              <w:t xml:space="preserve"> </w:t>
            </w:r>
            <w:r w:rsidR="004B6BB3">
              <w:rPr>
                <w:rFonts w:asciiTheme="majorHAnsi" w:hAnsiTheme="majorHAnsi"/>
              </w:rPr>
              <w:t>violation.</w:t>
            </w:r>
          </w:p>
        </w:tc>
      </w:tr>
      <w:tr w:rsidR="0081302D">
        <w:tc>
          <w:tcPr>
            <w:tcW w:w="1607" w:type="dxa"/>
          </w:tcPr>
          <w:p w:rsidR="004B6BB3" w:rsidRDefault="004B6BB3" w:rsidP="0081302D">
            <w:pPr>
              <w:pStyle w:val="ResumeHeading1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7033" w:type="dxa"/>
          </w:tcPr>
          <w:p w:rsidR="0081302D" w:rsidRPr="0081302D" w:rsidRDefault="0093472C" w:rsidP="004B6BB3">
            <w:pPr>
              <w:pStyle w:val="JobTitle"/>
              <w:framePr w:hSpace="0" w:wrap="auto" w:vAnchor="margin" w:hAnchor="text" w:xAlign="left" w:yAlign="inline"/>
              <w:suppressOverlap w:val="0"/>
            </w:pPr>
            <w:r>
              <w:t>Private Delivery Driver</w:t>
            </w:r>
            <w:r w:rsidR="0081302D" w:rsidRPr="0081302D">
              <w:t xml:space="preserve"> </w:t>
            </w:r>
          </w:p>
          <w:p w:rsidR="0081302D" w:rsidRDefault="0081302D" w:rsidP="0081302D">
            <w:pPr>
              <w:pStyle w:val="ContactInformation"/>
            </w:pPr>
            <w:proofErr w:type="spellStart"/>
            <w:r>
              <w:t>Donya</w:t>
            </w:r>
            <w:proofErr w:type="spellEnd"/>
            <w:r>
              <w:t xml:space="preserve"> Logistics for Anchor Drugs, South San Francisco, CA</w:t>
            </w:r>
          </w:p>
          <w:p w:rsidR="0081302D" w:rsidRDefault="0081302D" w:rsidP="0081302D">
            <w:pPr>
              <w:pStyle w:val="Dates"/>
            </w:pPr>
            <w:r>
              <w:t>July 2013 – September 2014</w:t>
            </w:r>
          </w:p>
          <w:p w:rsidR="0081302D" w:rsidRDefault="0081302D" w:rsidP="0081302D">
            <w:pPr>
              <w:pStyle w:val="BodyText"/>
            </w:pPr>
            <w:r>
              <w:t>Mastered and prepared routes for new and other drivers.</w:t>
            </w:r>
          </w:p>
          <w:p w:rsidR="0081302D" w:rsidRDefault="0081302D" w:rsidP="0081302D">
            <w:pPr>
              <w:pStyle w:val="BodyText"/>
            </w:pPr>
            <w:r>
              <w:t>Became a full time driver based on timely deliveries, proven track records.</w:t>
            </w:r>
          </w:p>
          <w:p w:rsidR="004B6BB3" w:rsidRDefault="0081302D" w:rsidP="0093472C">
            <w:pPr>
              <w:pStyle w:val="BodyText"/>
            </w:pPr>
            <w:r>
              <w:t>Showed care and compassion to the eld</w:t>
            </w:r>
            <w:r w:rsidR="004B6BB3">
              <w:t>erly and sick in each delivery.</w:t>
            </w:r>
          </w:p>
        </w:tc>
      </w:tr>
      <w:tr w:rsidR="0081302D">
        <w:tc>
          <w:tcPr>
            <w:tcW w:w="1607" w:type="dxa"/>
          </w:tcPr>
          <w:p w:rsidR="0081302D" w:rsidRDefault="0081302D" w:rsidP="0081302D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Education</w:t>
            </w:r>
          </w:p>
        </w:tc>
        <w:tc>
          <w:tcPr>
            <w:tcW w:w="7033" w:type="dxa"/>
          </w:tcPr>
          <w:p w:rsidR="0081302D" w:rsidRDefault="0093472C" w:rsidP="0081302D">
            <w:pPr>
              <w:pStyle w:val="JobTitle"/>
              <w:framePr w:hSpace="0" w:wrap="auto" w:vAnchor="margin" w:hAnchor="text" w:xAlign="left" w:yAlign="inline"/>
              <w:suppressOverlap w:val="0"/>
            </w:pPr>
            <w:r>
              <w:t>Post High School Technical Studies</w:t>
            </w:r>
          </w:p>
          <w:p w:rsidR="0081302D" w:rsidRDefault="0093472C" w:rsidP="0081302D">
            <w:pPr>
              <w:pStyle w:val="ContactInformation"/>
            </w:pPr>
            <w:r>
              <w:t>City College of San Francisco</w:t>
            </w:r>
            <w:r w:rsidR="0081302D">
              <w:t xml:space="preserve">, </w:t>
            </w:r>
            <w:r>
              <w:t>San Francisco, CA</w:t>
            </w:r>
          </w:p>
          <w:sdt>
            <w:sdtPr>
              <w:rPr>
                <w:i/>
              </w:rPr>
              <w:id w:val="278192224"/>
              <w:placeholder>
                <w:docPart w:val="8EA757B68FB247C6AD4CA19E50D76CE7"/>
              </w:placeholder>
              <w:date>
                <w:dateFormat w:val="MMMM 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81302D" w:rsidRPr="00EB3480" w:rsidRDefault="0093472C" w:rsidP="0081302D">
                <w:pPr>
                  <w:pStyle w:val="BodyText"/>
                  <w:rPr>
                    <w:i/>
                  </w:rPr>
                </w:pPr>
                <w:r w:rsidRPr="00EB3480">
                  <w:rPr>
                    <w:i/>
                  </w:rPr>
                  <w:t>July of 2017</w:t>
                </w:r>
              </w:p>
            </w:sdtContent>
          </w:sdt>
          <w:p w:rsidR="0081302D" w:rsidRDefault="0093472C" w:rsidP="0093472C">
            <w:pPr>
              <w:pStyle w:val="BodyText"/>
            </w:pPr>
            <w:r>
              <w:t>Supervision and Management classes, small business ownership and GED</w:t>
            </w:r>
          </w:p>
        </w:tc>
      </w:tr>
      <w:tr w:rsidR="0081302D">
        <w:tc>
          <w:tcPr>
            <w:tcW w:w="1607" w:type="dxa"/>
          </w:tcPr>
          <w:p w:rsidR="0081302D" w:rsidRDefault="0081302D" w:rsidP="0081302D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Interests</w:t>
            </w:r>
          </w:p>
        </w:tc>
        <w:tc>
          <w:tcPr>
            <w:tcW w:w="7033" w:type="dxa"/>
          </w:tcPr>
          <w:p w:rsidR="0081302D" w:rsidRDefault="0093472C" w:rsidP="002261CF">
            <w:pPr>
              <w:pStyle w:val="BodyText"/>
            </w:pPr>
            <w:r>
              <w:t xml:space="preserve">Love driving around and beyond the </w:t>
            </w:r>
            <w:r w:rsidR="002261CF">
              <w:t xml:space="preserve">Bay Area, meet other </w:t>
            </w:r>
            <w:bookmarkStart w:id="0" w:name="_GoBack"/>
            <w:bookmarkEnd w:id="0"/>
            <w:r>
              <w:t>people.</w:t>
            </w:r>
          </w:p>
        </w:tc>
      </w:tr>
      <w:tr w:rsidR="0081302D">
        <w:tc>
          <w:tcPr>
            <w:tcW w:w="1607" w:type="dxa"/>
          </w:tcPr>
          <w:p w:rsidR="0081302D" w:rsidRDefault="0081302D" w:rsidP="0081302D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References</w:t>
            </w:r>
          </w:p>
        </w:tc>
        <w:tc>
          <w:tcPr>
            <w:tcW w:w="7033" w:type="dxa"/>
          </w:tcPr>
          <w:p w:rsidR="0081302D" w:rsidRDefault="0081302D" w:rsidP="00DE5D22">
            <w:pPr>
              <w:pStyle w:val="BodyText"/>
            </w:pPr>
            <w:r>
              <w:t xml:space="preserve">References </w:t>
            </w:r>
            <w:r w:rsidR="00DE5D22">
              <w:t xml:space="preserve">as well as other applicable experience </w:t>
            </w:r>
            <w:r>
              <w:t>are available</w:t>
            </w:r>
            <w:r w:rsidR="00DE5D22">
              <w:t xml:space="preserve"> up</w:t>
            </w:r>
            <w:r>
              <w:t>on request.</w:t>
            </w:r>
          </w:p>
        </w:tc>
      </w:tr>
    </w:tbl>
    <w:p w:rsidR="00591E9C" w:rsidRDefault="00591E9C">
      <w:pPr>
        <w:pStyle w:val="BodyText"/>
      </w:pPr>
    </w:p>
    <w:sectPr w:rsidR="00591E9C" w:rsidSect="00591E9C">
      <w:footerReference w:type="default" r:id="rId10"/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BEA" w:rsidRDefault="00107BEA">
      <w:r>
        <w:separator/>
      </w:r>
    </w:p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</w:endnote>
  <w:endnote w:type="continuationSeparator" w:id="0">
    <w:p w:rsidR="00107BEA" w:rsidRDefault="00107BEA">
      <w:r>
        <w:continuationSeparator/>
      </w:r>
    </w:p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7" w:rightFromText="187" w:vertAnchor="page" w:horzAnchor="page" w:tblpXSpec="center" w:tblpY="14401"/>
      <w:tblOverlap w:val="never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 w:firstRow="1" w:lastRow="1" w:firstColumn="1" w:lastColumn="1" w:noHBand="0" w:noVBand="0"/>
    </w:tblPr>
    <w:tblGrid>
      <w:gridCol w:w="1613"/>
      <w:gridCol w:w="7027"/>
    </w:tblGrid>
    <w:tr w:rsidR="00591E9C">
      <w:tc>
        <w:tcPr>
          <w:tcW w:w="1613" w:type="dxa"/>
        </w:tcPr>
        <w:p w:rsidR="00591E9C" w:rsidRDefault="00591E9C"/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591E9C" w:rsidRDefault="00FC781F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[Your Name]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</w:p>
        <w:p w:rsidR="00591E9C" w:rsidRDefault="00FC781F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[Street Address, City, ST  ZIP Code]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  <w:r w:rsidR="00B514F3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[phone]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  <w:r w:rsidR="00B514F3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[e-mail]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</w:p>
      </w:tc>
    </w:tr>
  </w:tbl>
  <w:p w:rsidR="00591E9C" w:rsidRDefault="00591E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BEA" w:rsidRDefault="00107BEA">
      <w:r>
        <w:separator/>
      </w:r>
    </w:p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</w:footnote>
  <w:footnote w:type="continuationSeparator" w:id="0">
    <w:p w:rsidR="00107BEA" w:rsidRDefault="00107BEA">
      <w:r>
        <w:continuationSeparator/>
      </w:r>
    </w:p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  <w:p w:rsidR="00107BEA" w:rsidRDefault="00107BE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DF2735"/>
    <w:rsid w:val="00054FD4"/>
    <w:rsid w:val="000D4160"/>
    <w:rsid w:val="000F0903"/>
    <w:rsid w:val="00107BEA"/>
    <w:rsid w:val="001566DF"/>
    <w:rsid w:val="00181594"/>
    <w:rsid w:val="002261CF"/>
    <w:rsid w:val="0026689A"/>
    <w:rsid w:val="002B15D4"/>
    <w:rsid w:val="002C5D05"/>
    <w:rsid w:val="0044642F"/>
    <w:rsid w:val="004B6BB3"/>
    <w:rsid w:val="00526CC4"/>
    <w:rsid w:val="00591E9C"/>
    <w:rsid w:val="00642AE1"/>
    <w:rsid w:val="0081302D"/>
    <w:rsid w:val="008E1FF8"/>
    <w:rsid w:val="0093472C"/>
    <w:rsid w:val="009D024B"/>
    <w:rsid w:val="00A12932"/>
    <w:rsid w:val="00B514F3"/>
    <w:rsid w:val="00BC4FAF"/>
    <w:rsid w:val="00BC6461"/>
    <w:rsid w:val="00BF0E6A"/>
    <w:rsid w:val="00CA0BAE"/>
    <w:rsid w:val="00DE5D22"/>
    <w:rsid w:val="00DF2735"/>
    <w:rsid w:val="00EB3480"/>
    <w:rsid w:val="00FC781F"/>
    <w:rsid w:val="00FD700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D05"/>
    <w:rPr>
      <w:color w:val="7B2F6B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gavilan_ussv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Resum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2B10E4CF87477D9502C71720BF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711-0517-430A-9954-6C1ED50D7027}"/>
      </w:docPartPr>
      <w:docPartBody>
        <w:p w:rsidR="00E70B16" w:rsidRDefault="00D42AF6">
          <w:pPr>
            <w:pStyle w:val="A42B10E4CF87477D9502C71720BFCF05"/>
          </w:pPr>
          <w:r>
            <w:t>[Your Name]</w:t>
          </w:r>
        </w:p>
      </w:docPartBody>
    </w:docPart>
    <w:docPart>
      <w:docPartPr>
        <w:name w:val="674682BCE646482AA7734F2714EC7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11469-12B1-4C42-AFD2-3D1151195CCE}"/>
      </w:docPartPr>
      <w:docPartBody>
        <w:p w:rsidR="00E70B16" w:rsidRDefault="00D42AF6">
          <w:pPr>
            <w:pStyle w:val="674682BCE646482AA7734F2714EC74A3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CF535DC60AC945AA9796DC42E6643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60DC-BC6E-4847-8B60-F0386CA59819}"/>
      </w:docPartPr>
      <w:docPartBody>
        <w:p w:rsidR="00E70B16" w:rsidRDefault="00D42AF6">
          <w:pPr>
            <w:pStyle w:val="CF535DC60AC945AA9796DC42E664355C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A081207171D4C26AC98D4002B8C0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9C642-BB14-4BE3-B93E-4F4048A3D566}"/>
      </w:docPartPr>
      <w:docPartBody>
        <w:p w:rsidR="002617E7" w:rsidRDefault="00E70B16" w:rsidP="00E70B16">
          <w:pPr>
            <w:pStyle w:val="7A081207171D4C26AC98D4002B8C0EA0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CD0E78EF956246999E8BBE797D3EE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9ACF-52A9-4205-A488-0FCE84A0BFA2}"/>
      </w:docPartPr>
      <w:docPartBody>
        <w:p w:rsidR="002617E7" w:rsidRDefault="00E70B16" w:rsidP="00E70B16">
          <w:pPr>
            <w:pStyle w:val="CD0E78EF956246999E8BBE797D3EE2EB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EA757B68FB247C6AD4CA19E50D76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CF1CD-3D99-4B8D-A736-D6F2A30DE2FC}"/>
      </w:docPartPr>
      <w:docPartBody>
        <w:p w:rsidR="002617E7" w:rsidRDefault="00E70B16" w:rsidP="00E70B16">
          <w:pPr>
            <w:pStyle w:val="8EA757B68FB247C6AD4CA19E50D76CE7"/>
          </w:pPr>
          <w:r>
            <w:rPr>
              <w:rStyle w:val="PlaceholderText"/>
            </w:rPr>
            <w:t>[Date graduated]</w:t>
          </w:r>
        </w:p>
      </w:docPartBody>
    </w:docPart>
    <w:docPart>
      <w:docPartPr>
        <w:name w:val="BD66B5AD73F74608B0B606F93A517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024A0-FAF2-4BD5-9A6C-3D89EB5E9317}"/>
      </w:docPartPr>
      <w:docPartBody>
        <w:p w:rsidR="002617E7" w:rsidRDefault="00E70B16" w:rsidP="00E70B16">
          <w:pPr>
            <w:pStyle w:val="BD66B5AD73F74608B0B606F93A5170A0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9783828540844E1EA04EB5F0738D5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0AFF6-8C56-4147-90D9-FAEB848EBD92}"/>
      </w:docPartPr>
      <w:docPartBody>
        <w:p w:rsidR="002617E7" w:rsidRDefault="00E70B16" w:rsidP="00E70B16">
          <w:pPr>
            <w:pStyle w:val="9783828540844E1EA04EB5F0738D5099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2AF6"/>
    <w:rsid w:val="00111AA6"/>
    <w:rsid w:val="002617E7"/>
    <w:rsid w:val="003F2182"/>
    <w:rsid w:val="00556AFC"/>
    <w:rsid w:val="005D4C56"/>
    <w:rsid w:val="00D42AF6"/>
    <w:rsid w:val="00E70B16"/>
    <w:rsid w:val="00EB67AE"/>
    <w:rsid w:val="00E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B10E4CF87477D9502C71720BFCF05">
    <w:name w:val="A42B10E4CF87477D9502C71720BFCF05"/>
  </w:style>
  <w:style w:type="paragraph" w:customStyle="1" w:styleId="C63C76B4B1004D4F9DE5A1F538956932">
    <w:name w:val="C63C76B4B1004D4F9DE5A1F538956932"/>
  </w:style>
  <w:style w:type="paragraph" w:customStyle="1" w:styleId="738D538ECEB642FEB7435754A3259F47">
    <w:name w:val="738D538ECEB642FEB7435754A3259F47"/>
  </w:style>
  <w:style w:type="paragraph" w:customStyle="1" w:styleId="C37B37A3C995490992C07C625F5EA68E">
    <w:name w:val="C37B37A3C995490992C07C625F5EA68E"/>
  </w:style>
  <w:style w:type="paragraph" w:customStyle="1" w:styleId="528EA2F80CD94533AD6E36033E34B7D9">
    <w:name w:val="528EA2F80CD94533AD6E36033E34B7D9"/>
  </w:style>
  <w:style w:type="paragraph" w:customStyle="1" w:styleId="7D654EE39A2B4ED89EFBEEA4F4553851">
    <w:name w:val="7D654EE39A2B4ED89EFBEEA4F4553851"/>
  </w:style>
  <w:style w:type="paragraph" w:customStyle="1" w:styleId="EDD77F70D5E744CCB9E7B5BA88F7A8B9">
    <w:name w:val="EDD77F70D5E744CCB9E7B5BA88F7A8B9"/>
  </w:style>
  <w:style w:type="paragraph" w:customStyle="1" w:styleId="2EBED824CB2746CB96675CEDCB8F4BED">
    <w:name w:val="2EBED824CB2746CB96675CEDCB8F4BED"/>
  </w:style>
  <w:style w:type="character" w:styleId="PlaceholderText">
    <w:name w:val="Placeholder Text"/>
    <w:basedOn w:val="DefaultParagraphFont"/>
    <w:uiPriority w:val="99"/>
    <w:unhideWhenUsed/>
    <w:rsid w:val="00E70B16"/>
    <w:rPr>
      <w:color w:val="808080"/>
    </w:rPr>
  </w:style>
  <w:style w:type="paragraph" w:customStyle="1" w:styleId="674682BCE646482AA7734F2714EC74A3">
    <w:name w:val="674682BCE646482AA7734F2714EC74A3"/>
  </w:style>
  <w:style w:type="paragraph" w:customStyle="1" w:styleId="CF535DC60AC945AA9796DC42E664355C">
    <w:name w:val="CF535DC60AC945AA9796DC42E664355C"/>
  </w:style>
  <w:style w:type="paragraph" w:customStyle="1" w:styleId="8E6FB5A2BBBF403A932C8188B43C678C">
    <w:name w:val="8E6FB5A2BBBF403A932C8188B43C678C"/>
  </w:style>
  <w:style w:type="paragraph" w:customStyle="1" w:styleId="6D9308C1D1CC460A8943DACDF50034C9">
    <w:name w:val="6D9308C1D1CC460A8943DACDF50034C9"/>
  </w:style>
  <w:style w:type="paragraph" w:customStyle="1" w:styleId="4B11BF47C88F4AA788E2626C8D08660A">
    <w:name w:val="4B11BF47C88F4AA788E2626C8D08660A"/>
  </w:style>
  <w:style w:type="paragraph" w:customStyle="1" w:styleId="940C793ECAF14E7EB312167EA6D9A53E">
    <w:name w:val="940C793ECAF14E7EB312167EA6D9A53E"/>
  </w:style>
  <w:style w:type="paragraph" w:customStyle="1" w:styleId="5DE7DE2C329C4A6988E29684ED8D4C47">
    <w:name w:val="5DE7DE2C329C4A6988E29684ED8D4C47"/>
  </w:style>
  <w:style w:type="paragraph" w:customStyle="1" w:styleId="0A4695080DAF49B6A43653BA7B49826B">
    <w:name w:val="0A4695080DAF49B6A43653BA7B49826B"/>
  </w:style>
  <w:style w:type="paragraph" w:customStyle="1" w:styleId="61D88C231C134784B8E092D535042D49">
    <w:name w:val="61D88C231C134784B8E092D535042D49"/>
  </w:style>
  <w:style w:type="paragraph" w:customStyle="1" w:styleId="3F9C4A3519D54D81A171747A02BE0B4A">
    <w:name w:val="3F9C4A3519D54D81A171747A02BE0B4A"/>
  </w:style>
  <w:style w:type="paragraph" w:customStyle="1" w:styleId="BBC248B07628491B913CD22402744C60">
    <w:name w:val="BBC248B07628491B913CD22402744C60"/>
  </w:style>
  <w:style w:type="paragraph" w:customStyle="1" w:styleId="79AF6C4C35674C7AB31A476689407AD6">
    <w:name w:val="79AF6C4C35674C7AB31A476689407AD6"/>
  </w:style>
  <w:style w:type="paragraph" w:customStyle="1" w:styleId="B43D5003285847B28FFFD975D9E2EBCD">
    <w:name w:val="B43D5003285847B28FFFD975D9E2EBCD"/>
  </w:style>
  <w:style w:type="paragraph" w:customStyle="1" w:styleId="A80FFD022EC54AF49A6317B7956C6B5D">
    <w:name w:val="A80FFD022EC54AF49A6317B7956C6B5D"/>
  </w:style>
  <w:style w:type="paragraph" w:customStyle="1" w:styleId="20A46BBBBDAE4A15AD5B98AE64696F05">
    <w:name w:val="20A46BBBBDAE4A15AD5B98AE64696F05"/>
  </w:style>
  <w:style w:type="paragraph" w:customStyle="1" w:styleId="296EAD6B362444CA8D3D814F37D0FE8F">
    <w:name w:val="296EAD6B362444CA8D3D814F37D0FE8F"/>
  </w:style>
  <w:style w:type="paragraph" w:customStyle="1" w:styleId="D47F98E5557445B79ECB676E931745ED">
    <w:name w:val="D47F98E5557445B79ECB676E931745ED"/>
  </w:style>
  <w:style w:type="paragraph" w:customStyle="1" w:styleId="E5685319A61345E795F19547B283CB60">
    <w:name w:val="E5685319A61345E795F19547B283CB60"/>
  </w:style>
  <w:style w:type="paragraph" w:customStyle="1" w:styleId="C74C3139C8224F2CB69D5B685690B7FF">
    <w:name w:val="C74C3139C8224F2CB69D5B685690B7FF"/>
  </w:style>
  <w:style w:type="paragraph" w:customStyle="1" w:styleId="6B6E668619CC49CD9BB1B257DBE6116C">
    <w:name w:val="6B6E668619CC49CD9BB1B257DBE6116C"/>
  </w:style>
  <w:style w:type="paragraph" w:customStyle="1" w:styleId="8F45DAA508614BEE9C10E338C4C6749B">
    <w:name w:val="8F45DAA508614BEE9C10E338C4C6749B"/>
  </w:style>
  <w:style w:type="paragraph" w:customStyle="1" w:styleId="21959D4F019F4232B8B1B0C110EA7EB7">
    <w:name w:val="21959D4F019F4232B8B1B0C110EA7EB7"/>
  </w:style>
  <w:style w:type="paragraph" w:customStyle="1" w:styleId="A963FFD25A7E478FAA88003D264FD432">
    <w:name w:val="A963FFD25A7E478FAA88003D264FD432"/>
  </w:style>
  <w:style w:type="paragraph" w:customStyle="1" w:styleId="ECF0C74F62C74F54BBF4AEF5F25C081C">
    <w:name w:val="ECF0C74F62C74F54BBF4AEF5F25C081C"/>
  </w:style>
  <w:style w:type="paragraph" w:customStyle="1" w:styleId="A67C7862211C495888C24033A8316985">
    <w:name w:val="A67C7862211C495888C24033A8316985"/>
  </w:style>
  <w:style w:type="paragraph" w:customStyle="1" w:styleId="E0CA1A8707C64C25B01F03DABA27D958">
    <w:name w:val="E0CA1A8707C64C25B01F03DABA27D958"/>
  </w:style>
  <w:style w:type="paragraph" w:customStyle="1" w:styleId="2C5572E7FB6340FEA60A83B443A197B3">
    <w:name w:val="2C5572E7FB6340FEA60A83B443A197B3"/>
  </w:style>
  <w:style w:type="paragraph" w:customStyle="1" w:styleId="7D92C7BA53884D79BBBFBF5D846C8488">
    <w:name w:val="7D92C7BA53884D79BBBFBF5D846C8488"/>
  </w:style>
  <w:style w:type="paragraph" w:customStyle="1" w:styleId="8C56842CA78E41C99BF81C5D59B9E7D3">
    <w:name w:val="8C56842CA78E41C99BF81C5D59B9E7D3"/>
  </w:style>
  <w:style w:type="paragraph" w:customStyle="1" w:styleId="5E09668715D844C79A9994CD3C7FCE06">
    <w:name w:val="5E09668715D844C79A9994CD3C7FCE06"/>
  </w:style>
  <w:style w:type="paragraph" w:customStyle="1" w:styleId="83934A7C3B4544F383523012CEF491B8">
    <w:name w:val="83934A7C3B4544F383523012CEF491B8"/>
  </w:style>
  <w:style w:type="paragraph" w:customStyle="1" w:styleId="E13E6F11BC7E4A549FEA69841B3B18B2">
    <w:name w:val="E13E6F11BC7E4A549FEA69841B3B18B2"/>
  </w:style>
  <w:style w:type="paragraph" w:customStyle="1" w:styleId="2583D80C353D43ACA0E5F0029A664057">
    <w:name w:val="2583D80C353D43ACA0E5F0029A664057"/>
  </w:style>
  <w:style w:type="paragraph" w:customStyle="1" w:styleId="E037EE9A26724F2ABF41A98D5F7A2C99">
    <w:name w:val="E037EE9A26724F2ABF41A98D5F7A2C99"/>
  </w:style>
  <w:style w:type="paragraph" w:customStyle="1" w:styleId="59CD5EA0817C420F8ADFF9AABEFCC491">
    <w:name w:val="59CD5EA0817C420F8ADFF9AABEFCC491"/>
  </w:style>
  <w:style w:type="paragraph" w:customStyle="1" w:styleId="7A081207171D4C26AC98D4002B8C0EA0">
    <w:name w:val="7A081207171D4C26AC98D4002B8C0EA0"/>
    <w:rsid w:val="00E70B16"/>
  </w:style>
  <w:style w:type="paragraph" w:customStyle="1" w:styleId="CD0E78EF956246999E8BBE797D3EE2EB">
    <w:name w:val="CD0E78EF956246999E8BBE797D3EE2EB"/>
    <w:rsid w:val="00E70B16"/>
  </w:style>
  <w:style w:type="paragraph" w:customStyle="1" w:styleId="C30DF2A3D5AA478188F57A9051EB6EA4">
    <w:name w:val="C30DF2A3D5AA478188F57A9051EB6EA4"/>
    <w:rsid w:val="00E70B16"/>
  </w:style>
  <w:style w:type="paragraph" w:customStyle="1" w:styleId="3945934328DA4E8983F6C48A99B8F092">
    <w:name w:val="3945934328DA4E8983F6C48A99B8F092"/>
    <w:rsid w:val="00E70B16"/>
  </w:style>
  <w:style w:type="paragraph" w:customStyle="1" w:styleId="1E0681F66982492796FB164704C3D323">
    <w:name w:val="1E0681F66982492796FB164704C3D323"/>
    <w:rsid w:val="00E70B16"/>
  </w:style>
  <w:style w:type="paragraph" w:customStyle="1" w:styleId="BFDAB4CABC0246DE869F23E6BC28DA5F">
    <w:name w:val="BFDAB4CABC0246DE869F23E6BC28DA5F"/>
    <w:rsid w:val="00E70B16"/>
  </w:style>
  <w:style w:type="paragraph" w:customStyle="1" w:styleId="22966504148C4DEF9298DE9903F6BB31">
    <w:name w:val="22966504148C4DEF9298DE9903F6BB31"/>
    <w:rsid w:val="00E70B16"/>
  </w:style>
  <w:style w:type="paragraph" w:customStyle="1" w:styleId="0B23137527E44E82BF780BF01F6CEA02">
    <w:name w:val="0B23137527E44E82BF780BF01F6CEA02"/>
    <w:rsid w:val="00E70B16"/>
  </w:style>
  <w:style w:type="paragraph" w:customStyle="1" w:styleId="FFDDCFAB736B45E2A434E89656708362">
    <w:name w:val="FFDDCFAB736B45E2A434E89656708362"/>
    <w:rsid w:val="00E70B16"/>
  </w:style>
  <w:style w:type="paragraph" w:customStyle="1" w:styleId="6C9EF4AA908043AAB44D6D12AE981530">
    <w:name w:val="6C9EF4AA908043AAB44D6D12AE981530"/>
    <w:rsid w:val="00E70B16"/>
  </w:style>
  <w:style w:type="paragraph" w:customStyle="1" w:styleId="8EA757B68FB247C6AD4CA19E50D76CE7">
    <w:name w:val="8EA757B68FB247C6AD4CA19E50D76CE7"/>
    <w:rsid w:val="00E70B16"/>
  </w:style>
  <w:style w:type="paragraph" w:customStyle="1" w:styleId="2DE183AE81B6487A8B273D102BE9E337">
    <w:name w:val="2DE183AE81B6487A8B273D102BE9E337"/>
    <w:rsid w:val="00E70B16"/>
  </w:style>
  <w:style w:type="paragraph" w:customStyle="1" w:styleId="048C75EE7F4F46828A5D42AEAA65AB2E">
    <w:name w:val="048C75EE7F4F46828A5D42AEAA65AB2E"/>
    <w:rsid w:val="00E70B16"/>
  </w:style>
  <w:style w:type="paragraph" w:customStyle="1" w:styleId="BD66B5AD73F74608B0B606F93A5170A0">
    <w:name w:val="BD66B5AD73F74608B0B606F93A5170A0"/>
    <w:rsid w:val="00E70B16"/>
  </w:style>
  <w:style w:type="paragraph" w:customStyle="1" w:styleId="9783828540844E1EA04EB5F0738D5099">
    <w:name w:val="9783828540844E1EA04EB5F0738D5099"/>
    <w:rsid w:val="00E70B16"/>
  </w:style>
  <w:style w:type="paragraph" w:customStyle="1" w:styleId="EA144233DEA94104814CD3140C4BDAAD">
    <w:name w:val="EA144233DEA94104814CD3140C4BDAAD"/>
    <w:rsid w:val="00E70B16"/>
  </w:style>
  <w:style w:type="paragraph" w:customStyle="1" w:styleId="261A51BA2BF445489AA4D79FB3F5D42F">
    <w:name w:val="261A51BA2BF445489AA4D79FB3F5D42F"/>
    <w:rsid w:val="00E70B16"/>
  </w:style>
  <w:style w:type="paragraph" w:customStyle="1" w:styleId="663ECE22C809421C82E81167C1E7558A">
    <w:name w:val="663ECE22C809421C82E81167C1E7558A"/>
    <w:rsid w:val="00E70B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Resume1.dotx</Template>
  <TotalTime>339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theme)</vt:lpstr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theme)</dc:title>
  <dc:subject/>
  <dc:creator>Jose Abidan Ramirez Argueta</dc:creator>
  <cp:keywords/>
  <cp:lastModifiedBy>Mimi Meow</cp:lastModifiedBy>
  <cp:revision>10</cp:revision>
  <cp:lastPrinted>2006-08-01T17:47:00Z</cp:lastPrinted>
  <dcterms:created xsi:type="dcterms:W3CDTF">2013-08-09T21:45:00Z</dcterms:created>
  <dcterms:modified xsi:type="dcterms:W3CDTF">2020-01-16T18:30:00Z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